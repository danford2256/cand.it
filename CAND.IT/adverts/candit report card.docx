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F2E7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7015A4D0" wp14:editId="0960BBDF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53827AB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6AB504C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F141AAC" wp14:editId="21502F53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E48B0B" w14:textId="77777777"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>REPORT TITLE</w:t>
                                  </w:r>
                                </w:p>
                                <w:p w14:paraId="61B703EE" w14:textId="77777777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F141A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33E48B0B" w14:textId="77777777"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>REPORT TITLE</w:t>
                            </w:r>
                          </w:p>
                          <w:p w14:paraId="61B703EE" w14:textId="77777777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5345F4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3439C7" wp14:editId="1A994ABB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8D9C7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770271C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656B526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657E17E3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29F43E6C8AF4B4EA7B7F38E48F4CD67"/>
              </w:placeholder>
              <w15:appearance w15:val="hidden"/>
            </w:sdtPr>
            <w:sdtContent>
              <w:p w14:paraId="44990868" w14:textId="0D435F3F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A37150">
                  <w:rPr>
                    <w:rStyle w:val="SubtitleChar"/>
                    <w:b w:val="0"/>
                    <w:noProof/>
                  </w:rPr>
                  <w:t>December 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3DE4503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D4ADB2" wp14:editId="4B183D43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43BBE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AE5AD3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833C88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5A125C8" w14:textId="77777777" w:rsidR="00D077E9" w:rsidRDefault="00000000" w:rsidP="00D077E9">
            <w:sdt>
              <w:sdtPr>
                <w:id w:val="-1740469667"/>
                <w:placeholder>
                  <w:docPart w:val="1ABFD8C247464CD59A84804A0065835B"/>
                </w:placeholder>
                <w:showingPlcHdr/>
                <w15:appearance w15:val="hidden"/>
              </w:sdtPr>
              <w:sdtContent>
                <w:r w:rsidR="00D077E9">
                  <w:t>COMPANY NAME</w:t>
                </w:r>
              </w:sdtContent>
            </w:sdt>
          </w:p>
          <w:p w14:paraId="223346B8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7C8E69EB53F84BB583724D2B63D207A7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t>Your Name</w:t>
                </w:r>
              </w:sdtContent>
            </w:sdt>
          </w:p>
          <w:p w14:paraId="242CCB40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31673DCD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7BF304A2" wp14:editId="3505BE20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5BB475" wp14:editId="3126B662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C8C5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2FAB30" wp14:editId="00C72543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4E66DD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60BAAF3F" w14:textId="77777777"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7EC37A30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B2AF44E5355D41539D0BCC2EF4E692EE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14:paraId="74E1F28E" w14:textId="77777777"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14:paraId="1B23164B" w14:textId="77777777" w:rsidR="00DF027C" w:rsidRDefault="00DF027C" w:rsidP="00DF027C"/>
          <w:sdt>
            <w:sdtPr>
              <w:id w:val="-2056388886"/>
              <w:placeholder>
                <w:docPart w:val="44EE7943EF704FB180EB79B0473D8674"/>
              </w:placeholder>
              <w:temporary/>
              <w:showingPlcHdr/>
              <w15:appearance w15:val="hidden"/>
            </w:sdtPr>
            <w:sdtContent>
              <w:p w14:paraId="2C1AF385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20FCF89B" w14:textId="77777777" w:rsidR="00DF027C" w:rsidRDefault="00DF027C" w:rsidP="00DF027C"/>
          <w:sdt>
            <w:sdtPr>
              <w:id w:val="-1742009241"/>
              <w:placeholder>
                <w:docPart w:val="4CD6445037D042828A21054758D511E4"/>
              </w:placeholder>
              <w:temporary/>
              <w:showingPlcHdr/>
              <w15:appearance w15:val="hidden"/>
            </w:sdtPr>
            <w:sdtContent>
              <w:p w14:paraId="23DA0A22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14:paraId="4DE98C5C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2C337A5A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ED2020" wp14:editId="0DF672F3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04C176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ED2020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" filled="f" stroked="f" strokeweight=".5pt">
                      <v:textbox>
                        <w:txbxContent>
                          <w:p w14:paraId="4304C176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4F974C8E" w14:textId="77777777" w:rsidTr="00DF027C">
        <w:trPr>
          <w:trHeight w:val="5931"/>
        </w:trPr>
        <w:tc>
          <w:tcPr>
            <w:tcW w:w="9999" w:type="dxa"/>
          </w:tcPr>
          <w:p w14:paraId="13BA9212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91626183B93E4EA59ADFF7FB959A4A04"/>
              </w:placeholder>
              <w:temporary/>
              <w:showingPlcHdr/>
              <w15:appearance w15:val="hidden"/>
            </w:sdtPr>
            <w:sdtContent>
              <w:p w14:paraId="77827E8C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643DC209" w14:textId="77777777"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2EF949E3362744F9B2CBFDA00FBA9594"/>
              </w:placeholder>
              <w:temporary/>
              <w:showingPlcHdr/>
              <w15:appearance w15:val="hidden"/>
            </w:sdtPr>
            <w:sdtContent>
              <w:p w14:paraId="3049B2CE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14:paraId="165D5305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1546938D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7A60D699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ADA52" w14:textId="77777777" w:rsidR="002909BE" w:rsidRDefault="002909BE">
      <w:r>
        <w:separator/>
      </w:r>
    </w:p>
    <w:p w14:paraId="7F3684C1" w14:textId="77777777" w:rsidR="002909BE" w:rsidRDefault="002909BE"/>
  </w:endnote>
  <w:endnote w:type="continuationSeparator" w:id="0">
    <w:p w14:paraId="4FD6D296" w14:textId="77777777" w:rsidR="002909BE" w:rsidRDefault="002909BE">
      <w:r>
        <w:continuationSeparator/>
      </w:r>
    </w:p>
    <w:p w14:paraId="7F599F27" w14:textId="77777777" w:rsidR="002909BE" w:rsidRDefault="002909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BB8877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6F03E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3B5FB" w14:textId="77777777" w:rsidR="002909BE" w:rsidRDefault="002909BE">
      <w:r>
        <w:separator/>
      </w:r>
    </w:p>
    <w:p w14:paraId="00594DC2" w14:textId="77777777" w:rsidR="002909BE" w:rsidRDefault="002909BE"/>
  </w:footnote>
  <w:footnote w:type="continuationSeparator" w:id="0">
    <w:p w14:paraId="507BEBE1" w14:textId="77777777" w:rsidR="002909BE" w:rsidRDefault="002909BE">
      <w:r>
        <w:continuationSeparator/>
      </w:r>
    </w:p>
    <w:p w14:paraId="3D14ECFB" w14:textId="77777777" w:rsidR="002909BE" w:rsidRDefault="002909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8A904D5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FB11CC1" w14:textId="77777777" w:rsidR="00D077E9" w:rsidRDefault="00D077E9">
          <w:pPr>
            <w:pStyle w:val="Header"/>
          </w:pPr>
        </w:p>
      </w:tc>
    </w:tr>
  </w:tbl>
  <w:p w14:paraId="672B4EB8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50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909BE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37150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0D5A7"/>
  <w15:docId w15:val="{78FDC077-530D-497D-8583-A7EC31A1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_CAN.DY_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9F43E6C8AF4B4EA7B7F38E48F4C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459CC-54D1-4690-9BE0-C9599BA20176}"/>
      </w:docPartPr>
      <w:docPartBody>
        <w:p w:rsidR="00000000" w:rsidRDefault="00000000">
          <w:pPr>
            <w:pStyle w:val="429F43E6C8AF4B4EA7B7F38E48F4CD6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1ABFD8C247464CD59A84804A00658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E2A87-F88F-44C7-91E9-D4EBBD2F7BEE}"/>
      </w:docPartPr>
      <w:docPartBody>
        <w:p w:rsidR="00000000" w:rsidRDefault="00000000">
          <w:pPr>
            <w:pStyle w:val="1ABFD8C247464CD59A84804A0065835B"/>
          </w:pPr>
          <w:r>
            <w:t>COMPANY NAME</w:t>
          </w:r>
        </w:p>
      </w:docPartBody>
    </w:docPart>
    <w:docPart>
      <w:docPartPr>
        <w:name w:val="7C8E69EB53F84BB583724D2B63D20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F4283-552C-42AA-B618-1297BDF9A0F5}"/>
      </w:docPartPr>
      <w:docPartBody>
        <w:p w:rsidR="00000000" w:rsidRDefault="00000000">
          <w:pPr>
            <w:pStyle w:val="7C8E69EB53F84BB583724D2B63D207A7"/>
          </w:pPr>
          <w:r>
            <w:t>Your Name</w:t>
          </w:r>
        </w:p>
      </w:docPartBody>
    </w:docPart>
    <w:docPart>
      <w:docPartPr>
        <w:name w:val="B2AF44E5355D41539D0BCC2EF4E69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67F2C-199C-4AB2-9257-0B5D7F0C62ED}"/>
      </w:docPartPr>
      <w:docPartBody>
        <w:p w:rsidR="00000000" w:rsidRDefault="00000000">
          <w:pPr>
            <w:pStyle w:val="B2AF44E5355D41539D0BCC2EF4E692EE"/>
          </w:pPr>
          <w:r w:rsidRPr="00DF027C">
            <w:t>Subtitle Text Here</w:t>
          </w:r>
        </w:p>
      </w:docPartBody>
    </w:docPart>
    <w:docPart>
      <w:docPartPr>
        <w:name w:val="44EE7943EF704FB180EB79B0473D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E29C6-DAF4-4236-BF2F-35C5E151B226}"/>
      </w:docPartPr>
      <w:docPartBody>
        <w:p w:rsidR="00000000" w:rsidRDefault="00000000">
          <w:pPr>
            <w:pStyle w:val="44EE7943EF704FB180EB79B0473D8674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4CD6445037D042828A21054758D5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0E66F-5B21-45F2-B9AA-427DEFADF76E}"/>
      </w:docPartPr>
      <w:docPartBody>
        <w:p w:rsidR="00000000" w:rsidRDefault="00000000">
          <w:pPr>
            <w:pStyle w:val="4CD6445037D042828A21054758D511E4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91626183B93E4EA59ADFF7FB959A4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C8BD-2D17-43A9-8B90-CBE0660B4B68}"/>
      </w:docPartPr>
      <w:docPartBody>
        <w:p w:rsidR="00000000" w:rsidRDefault="00000000">
          <w:pPr>
            <w:pStyle w:val="91626183B93E4EA59ADFF7FB959A4A04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2EF949E3362744F9B2CBFDA00FBA9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18AD5-CDB5-475E-8929-CC051FBF6117}"/>
      </w:docPartPr>
      <w:docPartBody>
        <w:p w:rsidR="00000000" w:rsidRDefault="00000000">
          <w:pPr>
            <w:pStyle w:val="2EF949E3362744F9B2CBFDA00FBA9594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81"/>
    <w:rsid w:val="00F8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:lang w:val="en-US" w:eastAsia="en-US"/>
      <w14:ligatures w14:val="none"/>
    </w:rPr>
  </w:style>
  <w:style w:type="paragraph" w:customStyle="1" w:styleId="429F43E6C8AF4B4EA7B7F38E48F4CD67">
    <w:name w:val="429F43E6C8AF4B4EA7B7F38E48F4CD67"/>
  </w:style>
  <w:style w:type="paragraph" w:customStyle="1" w:styleId="1ABFD8C247464CD59A84804A0065835B">
    <w:name w:val="1ABFD8C247464CD59A84804A0065835B"/>
  </w:style>
  <w:style w:type="paragraph" w:customStyle="1" w:styleId="7C8E69EB53F84BB583724D2B63D207A7">
    <w:name w:val="7C8E69EB53F84BB583724D2B63D207A7"/>
  </w:style>
  <w:style w:type="paragraph" w:customStyle="1" w:styleId="B2AF44E5355D41539D0BCC2EF4E692EE">
    <w:name w:val="B2AF44E5355D41539D0BCC2EF4E692EE"/>
  </w:style>
  <w:style w:type="paragraph" w:customStyle="1" w:styleId="44EE7943EF704FB180EB79B0473D8674">
    <w:name w:val="44EE7943EF704FB180EB79B0473D8674"/>
  </w:style>
  <w:style w:type="paragraph" w:customStyle="1" w:styleId="4CD6445037D042828A21054758D511E4">
    <w:name w:val="4CD6445037D042828A21054758D511E4"/>
  </w:style>
  <w:style w:type="paragraph" w:customStyle="1" w:styleId="91626183B93E4EA59ADFF7FB959A4A04">
    <w:name w:val="91626183B93E4EA59ADFF7FB959A4A04"/>
  </w:style>
  <w:style w:type="paragraph" w:customStyle="1" w:styleId="2EF949E3362744F9B2CBFDA00FBA9594">
    <w:name w:val="2EF949E3362744F9B2CBFDA00FBA95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_CAN.DY_</dc:creator>
  <cp:keywords/>
  <cp:lastModifiedBy>_CAN.DY_</cp:lastModifiedBy>
  <cp:revision>1</cp:revision>
  <cp:lastPrinted>2006-08-01T17:47:00Z</cp:lastPrinted>
  <dcterms:created xsi:type="dcterms:W3CDTF">2023-12-03T14:04:00Z</dcterms:created>
  <dcterms:modified xsi:type="dcterms:W3CDTF">2023-12-03T14:05:00Z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